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7FFC0506" w:rsidR="00191661" w:rsidRPr="002240B8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240B8">
            <w:rPr>
              <w:lang w:val="en-US"/>
            </w:rPr>
            <w:t>Project documentation</w:t>
          </w:r>
        </w:sdtContent>
      </w:sdt>
    </w:p>
    <w:p w14:paraId="706A2604" w14:textId="39F00D5A" w:rsidR="000C35CB" w:rsidRPr="002240B8" w:rsidRDefault="002240B8" w:rsidP="00363626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>Software Engineering 2</w:t>
      </w:r>
    </w:p>
    <w:p w14:paraId="51A84105" w14:textId="05BBD248" w:rsidR="00191661" w:rsidRPr="002240B8" w:rsidRDefault="00000000" w:rsidP="00807373">
      <w:pPr>
        <w:pStyle w:val="DeckblattArbeitstitel"/>
        <w:spacing w:after="2438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2240B8">
            <w:rPr>
              <w:lang w:val="en-US"/>
            </w:rPr>
            <w:t>Tourplanner</w:t>
          </w:r>
          <w:proofErr w:type="spellEnd"/>
        </w:sdtContent>
      </w:sdt>
    </w:p>
    <w:p w14:paraId="6ED793F4" w14:textId="77777777" w:rsidR="004926E2" w:rsidRDefault="004926E2" w:rsidP="002240B8">
      <w:pPr>
        <w:pStyle w:val="DeckblattAutor"/>
        <w:rPr>
          <w:color w:val="auto"/>
          <w:lang w:val="en-US"/>
        </w:rPr>
      </w:pPr>
    </w:p>
    <w:p w14:paraId="056CD2A6" w14:textId="77777777" w:rsidR="00FE7026" w:rsidRPr="002B3124" w:rsidRDefault="00FE7026" w:rsidP="002240B8">
      <w:pPr>
        <w:pStyle w:val="DeckblattAutor"/>
        <w:rPr>
          <w:color w:val="auto"/>
          <w:u w:val="single"/>
          <w:lang w:val="en-US"/>
        </w:rPr>
      </w:pPr>
      <w:r w:rsidRPr="002B3124">
        <w:rPr>
          <w:color w:val="auto"/>
          <w:u w:val="single"/>
          <w:lang w:val="en-US"/>
        </w:rPr>
        <w:t>By:</w:t>
      </w:r>
    </w:p>
    <w:p w14:paraId="54B629DD" w14:textId="1042B8AD" w:rsidR="00FE7026" w:rsidRPr="002B3124" w:rsidRDefault="003B0681" w:rsidP="00FE7026">
      <w:pPr>
        <w:pStyle w:val="DeckblattAutor"/>
        <w:ind w:left="426"/>
        <w:rPr>
          <w:color w:val="auto"/>
          <w:lang w:val="en-US"/>
        </w:rPr>
        <w:sectPr w:rsidR="00FE7026" w:rsidRPr="002B3124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 w:rsidRPr="002B3124">
        <w:rPr>
          <w:color w:val="auto"/>
          <w:lang w:val="en-US"/>
        </w:rPr>
        <w:t>Müller Oliver, if21b017</w:t>
      </w:r>
      <w:r w:rsidRPr="002B3124">
        <w:rPr>
          <w:color w:val="auto"/>
          <w:lang w:val="en-US"/>
        </w:rPr>
        <w:br/>
      </w:r>
      <w:proofErr w:type="spellStart"/>
      <w:r w:rsidRPr="002B3124">
        <w:rPr>
          <w:color w:val="auto"/>
          <w:lang w:val="en-US"/>
        </w:rPr>
        <w:t>Wiedermann</w:t>
      </w:r>
      <w:proofErr w:type="spellEnd"/>
      <w:r w:rsidRPr="002B3124">
        <w:rPr>
          <w:color w:val="auto"/>
          <w:lang w:val="en-US"/>
        </w:rPr>
        <w:t xml:space="preserve"> Gabriel, if21b006</w:t>
      </w:r>
    </w:p>
    <w:bookmarkEnd w:id="0"/>
    <w:bookmarkEnd w:id="1"/>
    <w:bookmarkEnd w:id="2"/>
    <w:bookmarkEnd w:id="3"/>
    <w:p w14:paraId="13D5135D" w14:textId="68A25F08" w:rsidR="00023CD1" w:rsidRDefault="002B3124" w:rsidP="00A46790">
      <w:pPr>
        <w:pStyle w:val="berschrift1"/>
        <w:rPr>
          <w:lang w:val="en-US"/>
        </w:rPr>
      </w:pPr>
      <w:r>
        <w:rPr>
          <w:lang w:val="en-US"/>
        </w:rPr>
        <w:lastRenderedPageBreak/>
        <w:t>Technical Steps and Decisions</w:t>
      </w:r>
    </w:p>
    <w:p w14:paraId="71AAB604" w14:textId="4BCE1C92" w:rsidR="00023CD1" w:rsidRPr="00023CD1" w:rsidRDefault="00023CD1" w:rsidP="00023CD1">
      <w:pPr>
        <w:rPr>
          <w:lang w:val="en-US"/>
        </w:rPr>
      </w:pPr>
      <w:r>
        <w:rPr>
          <w:lang w:val="en-US"/>
        </w:rPr>
        <w:t>[Layered Architecture</w:t>
      </w:r>
      <w:r w:rsidR="00FD0AAA">
        <w:rPr>
          <w:lang w:val="en-US"/>
        </w:rPr>
        <w:t>]</w:t>
      </w:r>
    </w:p>
    <w:p w14:paraId="58555A47" w14:textId="1783D654" w:rsidR="00A46790" w:rsidRDefault="00A46790" w:rsidP="006A48AA">
      <w:pPr>
        <w:jc w:val="left"/>
        <w:rPr>
          <w:lang w:val="en-US"/>
        </w:rPr>
      </w:pPr>
      <w:r w:rsidRPr="00A46790">
        <w:rPr>
          <w:lang w:val="en-US"/>
        </w:rPr>
        <w:t xml:space="preserve">To structure our project well we divided it into three parts, the UI layer, the BL layer (business logic) and the DA layer (data access). </w:t>
      </w:r>
      <w:r w:rsidR="006A48AA">
        <w:rPr>
          <w:lang w:val="en-US"/>
        </w:rPr>
        <w:br/>
        <w:t xml:space="preserve">For the database we decided for a </w:t>
      </w:r>
      <w:proofErr w:type="spellStart"/>
      <w:r w:rsidR="006A48AA">
        <w:rPr>
          <w:lang w:val="en-US"/>
        </w:rPr>
        <w:t>postgres</w:t>
      </w:r>
      <w:proofErr w:type="spellEnd"/>
      <w:r w:rsidR="006A48AA">
        <w:rPr>
          <w:lang w:val="en-US"/>
        </w:rPr>
        <w:t xml:space="preserve"> </w:t>
      </w:r>
      <w:proofErr w:type="spellStart"/>
      <w:r w:rsidR="006A48AA">
        <w:rPr>
          <w:lang w:val="en-US"/>
        </w:rPr>
        <w:t>db</w:t>
      </w:r>
      <w:proofErr w:type="spellEnd"/>
      <w:r w:rsidR="006A48AA">
        <w:rPr>
          <w:lang w:val="en-US"/>
        </w:rPr>
        <w:t xml:space="preserve"> which will run on a docker container. </w:t>
      </w:r>
      <w:r w:rsidR="004F781B">
        <w:rPr>
          <w:lang w:val="en-US"/>
        </w:rPr>
        <w:t xml:space="preserve">To view the current state of the </w:t>
      </w:r>
      <w:proofErr w:type="spellStart"/>
      <w:r w:rsidR="004F781B">
        <w:rPr>
          <w:lang w:val="en-US"/>
        </w:rPr>
        <w:t>db</w:t>
      </w:r>
      <w:proofErr w:type="spellEnd"/>
      <w:r w:rsidR="004F781B">
        <w:rPr>
          <w:lang w:val="en-US"/>
        </w:rPr>
        <w:t xml:space="preserve"> we use a software named </w:t>
      </w:r>
      <w:proofErr w:type="spellStart"/>
      <w:r w:rsidR="004F781B">
        <w:rPr>
          <w:lang w:val="en-US"/>
        </w:rPr>
        <w:t>pgAdmin</w:t>
      </w:r>
      <w:proofErr w:type="spellEnd"/>
      <w:r w:rsidR="004F781B">
        <w:rPr>
          <w:lang w:val="en-US"/>
        </w:rPr>
        <w:t>.</w:t>
      </w:r>
    </w:p>
    <w:p w14:paraId="66296E30" w14:textId="77777777" w:rsidR="001C08E2" w:rsidRDefault="001C08E2" w:rsidP="006A48AA">
      <w:pPr>
        <w:jc w:val="left"/>
        <w:rPr>
          <w:lang w:val="en-US"/>
        </w:rPr>
      </w:pPr>
    </w:p>
    <w:p w14:paraId="358C04E4" w14:textId="2559D37B" w:rsidR="006A48AA" w:rsidRPr="00A46790" w:rsidRDefault="006A48AA" w:rsidP="00A46790">
      <w:pPr>
        <w:rPr>
          <w:lang w:val="en-US"/>
        </w:rPr>
      </w:pPr>
      <w:r>
        <w:rPr>
          <w:lang w:val="en-US"/>
        </w:rPr>
        <w:t>[</w:t>
      </w:r>
      <w:r w:rsidR="004F781B">
        <w:rPr>
          <w:lang w:val="en-US"/>
        </w:rPr>
        <w:t>MVVM</w:t>
      </w:r>
      <w:r w:rsidR="0015311E">
        <w:rPr>
          <w:lang w:val="en-US"/>
        </w:rPr>
        <w:t xml:space="preserve"> Model</w:t>
      </w:r>
      <w:r>
        <w:rPr>
          <w:lang w:val="en-US"/>
        </w:rPr>
        <w:t>]</w:t>
      </w:r>
    </w:p>
    <w:p w14:paraId="5A780185" w14:textId="3E021442" w:rsidR="002B3124" w:rsidRDefault="00A46790" w:rsidP="00A46790">
      <w:pPr>
        <w:rPr>
          <w:lang w:val="en-US"/>
        </w:rPr>
      </w:pPr>
      <w:r w:rsidRPr="00A46790">
        <w:rPr>
          <w:lang w:val="en-US"/>
        </w:rPr>
        <w:t xml:space="preserve">Since it was a requirement, we developed our tour planner according to the MVVM model. To implement </w:t>
      </w:r>
      <w:r w:rsidR="00D1280D" w:rsidRPr="00A46790">
        <w:rPr>
          <w:lang w:val="en-US"/>
        </w:rPr>
        <w:t>this,</w:t>
      </w:r>
      <w:r w:rsidRPr="00A46790">
        <w:rPr>
          <w:lang w:val="en-US"/>
        </w:rPr>
        <w:t xml:space="preserve"> we created the folders View and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 xml:space="preserve"> in the UI layer and the BLL is completely considered as a model. The view contains all GUI elements of the WPF with which the user can interact. Via bindings the view is connected to the </w:t>
      </w:r>
      <w:proofErr w:type="spellStart"/>
      <w:r w:rsidRPr="00A46790">
        <w:rPr>
          <w:lang w:val="en-US"/>
        </w:rPr>
        <w:t>ViewModel</w:t>
      </w:r>
      <w:proofErr w:type="spellEnd"/>
      <w:r w:rsidRPr="00A46790">
        <w:rPr>
          <w:lang w:val="en-US"/>
        </w:rPr>
        <w:t>, which has the task to call the methods needed for the business logic/ in the model.</w:t>
      </w:r>
    </w:p>
    <w:p w14:paraId="1E48CFF9" w14:textId="77777777" w:rsidR="001C08E2" w:rsidRDefault="001C08E2" w:rsidP="00A46790">
      <w:pPr>
        <w:rPr>
          <w:lang w:val="en-US"/>
        </w:rPr>
      </w:pPr>
    </w:p>
    <w:p w14:paraId="4AE6E525" w14:textId="6DF3956C" w:rsidR="001C08E2" w:rsidRDefault="001C08E2" w:rsidP="00A46790">
      <w:pPr>
        <w:rPr>
          <w:lang w:val="en-US"/>
        </w:rPr>
      </w:pPr>
      <w:r>
        <w:rPr>
          <w:lang w:val="en-US"/>
        </w:rPr>
        <w:t>[</w:t>
      </w:r>
      <w:proofErr w:type="spellStart"/>
      <w:r w:rsidR="00D77BBF">
        <w:rPr>
          <w:lang w:val="en-US"/>
        </w:rPr>
        <w:t>Subview</w:t>
      </w:r>
      <w:proofErr w:type="spellEnd"/>
      <w:r w:rsidR="00D77BBF">
        <w:rPr>
          <w:lang w:val="en-US"/>
        </w:rPr>
        <w:t xml:space="preserve"> Models</w:t>
      </w:r>
      <w:r w:rsidR="007D250D">
        <w:rPr>
          <w:lang w:val="en-US"/>
        </w:rPr>
        <w:t>]</w:t>
      </w:r>
    </w:p>
    <w:p w14:paraId="1BBF43C9" w14:textId="33941EB5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MainWindowView</w:t>
      </w:r>
      <w:proofErr w:type="spellEnd"/>
      <w:r>
        <w:rPr>
          <w:lang w:val="en-US"/>
        </w:rPr>
        <w:t xml:space="preserve"> into several </w:t>
      </w:r>
      <w:proofErr w:type="spellStart"/>
      <w:r>
        <w:rPr>
          <w:lang w:val="en-US"/>
        </w:rPr>
        <w:t>SubViews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BottomMenu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CenterWindow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MainMenuView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MenuBar</w:t>
      </w:r>
      <w:proofErr w:type="spellEnd"/>
      <w:r>
        <w:rPr>
          <w:lang w:val="en-US"/>
        </w:rPr>
        <w:t xml:space="preserve"> on Top.</w:t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and its functions.</w:t>
      </w:r>
    </w:p>
    <w:p w14:paraId="21BA8B48" w14:textId="14F416E4" w:rsidR="00D77BBF" w:rsidRDefault="00D77BBF" w:rsidP="00D77BBF">
      <w:pPr>
        <w:jc w:val="lef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contains a list of all existing tours and three buttons to either add, edit or delete a tour.</w:t>
      </w:r>
      <w:r>
        <w:rPr>
          <w:lang w:val="en-US"/>
        </w:rPr>
        <w:br/>
        <w:t xml:space="preserve">The Bottom Menu contains the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of a selected tour and three buttons either add, edit or delete a tour.</w:t>
      </w:r>
    </w:p>
    <w:p w14:paraId="3D845785" w14:textId="77777777" w:rsidR="007D4845" w:rsidRDefault="007D4845" w:rsidP="00D77BBF">
      <w:pPr>
        <w:jc w:val="left"/>
        <w:rPr>
          <w:lang w:val="en-US"/>
        </w:rPr>
      </w:pPr>
    </w:p>
    <w:p w14:paraId="3DE5C62B" w14:textId="10884BA4" w:rsidR="007D4845" w:rsidRDefault="007D4845" w:rsidP="00D77BBF">
      <w:pPr>
        <w:jc w:val="left"/>
        <w:rPr>
          <w:lang w:val="en-US"/>
        </w:rPr>
      </w:pPr>
      <w:r>
        <w:rPr>
          <w:lang w:val="en-US"/>
        </w:rPr>
        <w:t>[Observe</w:t>
      </w:r>
      <w:r w:rsidR="00CA66B5">
        <w:rPr>
          <w:lang w:val="en-US"/>
        </w:rPr>
        <w:t>r</w:t>
      </w:r>
      <w:r>
        <w:rPr>
          <w:lang w:val="en-US"/>
        </w:rPr>
        <w:t xml:space="preserve"> Pattern]</w:t>
      </w:r>
    </w:p>
    <w:p w14:paraId="10AFF5ED" w14:textId="79DBB479" w:rsidR="007D4845" w:rsidRDefault="00CA66B5" w:rsidP="00D77BBF">
      <w:pPr>
        <w:jc w:val="left"/>
        <w:rPr>
          <w:lang w:val="en-US"/>
        </w:rPr>
      </w:pPr>
      <w:r>
        <w:rPr>
          <w:lang w:val="en-US"/>
        </w:rPr>
        <w:t>We implemented a subscription/</w:t>
      </w:r>
      <w:proofErr w:type="spellStart"/>
      <w:r>
        <w:rPr>
          <w:lang w:val="en-US"/>
        </w:rPr>
        <w:t>EventManager</w:t>
      </w:r>
      <w:proofErr w:type="spellEnd"/>
      <w:r>
        <w:rPr>
          <w:lang w:val="en-US"/>
        </w:rPr>
        <w:t xml:space="preserve"> Function to notify connected Methods/Classes about the currently selected Tour. This is necessary to display the corresponding </w:t>
      </w:r>
      <w:proofErr w:type="spellStart"/>
      <w:r>
        <w:rPr>
          <w:lang w:val="en-US"/>
        </w:rPr>
        <w:t>TourLogs</w:t>
      </w:r>
      <w:proofErr w:type="spellEnd"/>
      <w:r>
        <w:rPr>
          <w:lang w:val="en-US"/>
        </w:rPr>
        <w:t xml:space="preserve"> or enable the buttons in the </w:t>
      </w:r>
      <w:proofErr w:type="spellStart"/>
      <w:r>
        <w:rPr>
          <w:lang w:val="en-US"/>
        </w:rPr>
        <w:t>BottomView</w:t>
      </w:r>
      <w:proofErr w:type="spellEnd"/>
      <w:r>
        <w:rPr>
          <w:lang w:val="en-US"/>
        </w:rPr>
        <w:t xml:space="preserve">. The selected Tour is also necessary for starting the editing process via the button in the </w:t>
      </w:r>
      <w:proofErr w:type="spellStart"/>
      <w:r>
        <w:rPr>
          <w:lang w:val="en-US"/>
        </w:rPr>
        <w:t>SideMenu</w:t>
      </w:r>
      <w:proofErr w:type="spellEnd"/>
      <w:r>
        <w:rPr>
          <w:lang w:val="en-US"/>
        </w:rPr>
        <w:t xml:space="preserve"> or to delete a tour. </w:t>
      </w:r>
    </w:p>
    <w:p w14:paraId="742E341C" w14:textId="77777777" w:rsidR="00140F38" w:rsidRDefault="00140F38" w:rsidP="00D77BBF">
      <w:pPr>
        <w:jc w:val="left"/>
        <w:rPr>
          <w:lang w:val="en-US"/>
        </w:rPr>
      </w:pPr>
    </w:p>
    <w:p w14:paraId="1ABF7D3F" w14:textId="2F42C104" w:rsidR="00140F38" w:rsidRDefault="00140F38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2F3BCE">
        <w:rPr>
          <w:lang w:val="en-US"/>
        </w:rPr>
        <w:t>O/R Mapper]</w:t>
      </w:r>
    </w:p>
    <w:p w14:paraId="5094832F" w14:textId="517C7434" w:rsidR="002F3BCE" w:rsidRDefault="002F3BCE" w:rsidP="00D77BBF">
      <w:pPr>
        <w:jc w:val="left"/>
        <w:rPr>
          <w:lang w:val="en-US"/>
        </w:rPr>
      </w:pPr>
      <w:r>
        <w:rPr>
          <w:lang w:val="en-US"/>
        </w:rPr>
        <w:t>We installed Entity Framework Core for our O/R mapping. We created two classes</w:t>
      </w:r>
      <w:r w:rsidR="004D6F3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TourModel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TourLogModel</w:t>
      </w:r>
      <w:proofErr w:type="spellEnd"/>
      <w:r>
        <w:rPr>
          <w:lang w:val="en-US"/>
        </w:rPr>
        <w:t xml:space="preserve"> which will be used to </w:t>
      </w:r>
      <w:r w:rsidR="006C669E">
        <w:rPr>
          <w:lang w:val="en-US"/>
        </w:rPr>
        <w:t>fill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on the docker container.</w:t>
      </w:r>
    </w:p>
    <w:p w14:paraId="6DBE5006" w14:textId="77777777" w:rsidR="007E475E" w:rsidRDefault="007E475E" w:rsidP="00D77BBF">
      <w:pPr>
        <w:jc w:val="left"/>
        <w:rPr>
          <w:lang w:val="en-US"/>
        </w:rPr>
      </w:pPr>
    </w:p>
    <w:p w14:paraId="590E3343" w14:textId="4C3FECC9" w:rsidR="007E475E" w:rsidRDefault="007E475E" w:rsidP="00D77BBF">
      <w:pPr>
        <w:jc w:val="left"/>
        <w:rPr>
          <w:lang w:val="en-US"/>
        </w:rPr>
      </w:pPr>
      <w:r>
        <w:rPr>
          <w:lang w:val="en-US"/>
        </w:rPr>
        <w:t>[</w:t>
      </w:r>
      <w:r w:rsidR="0091095A">
        <w:rPr>
          <w:lang w:val="en-US"/>
        </w:rPr>
        <w:t>Repository Pattern</w:t>
      </w:r>
      <w:r>
        <w:rPr>
          <w:lang w:val="en-US"/>
        </w:rPr>
        <w:t>]</w:t>
      </w:r>
    </w:p>
    <w:p w14:paraId="1785FC1B" w14:textId="77777777" w:rsidR="00733B68" w:rsidRDefault="00D956B3" w:rsidP="002240B8">
      <w:pPr>
        <w:rPr>
          <w:lang w:val="en-US"/>
        </w:rPr>
      </w:pPr>
      <w:r>
        <w:rPr>
          <w:lang w:val="en-US"/>
        </w:rPr>
        <w:t xml:space="preserve">For the communication between BLL and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we used the Repository Pattern in our DAL.</w:t>
      </w:r>
      <w:r w:rsidR="004D6F36">
        <w:rPr>
          <w:lang w:val="en-US"/>
        </w:rPr>
        <w:t xml:space="preserve"> We created two repositories: </w:t>
      </w:r>
      <w:proofErr w:type="spellStart"/>
      <w:r w:rsidR="004D6F36">
        <w:rPr>
          <w:lang w:val="en-US"/>
        </w:rPr>
        <w:t>TourRepository</w:t>
      </w:r>
      <w:proofErr w:type="spellEnd"/>
      <w:r w:rsidR="004D6F36">
        <w:rPr>
          <w:lang w:val="en-US"/>
        </w:rPr>
        <w:t xml:space="preserve"> and </w:t>
      </w:r>
      <w:proofErr w:type="spellStart"/>
      <w:r w:rsidR="004D6F36">
        <w:rPr>
          <w:lang w:val="en-US"/>
        </w:rPr>
        <w:t>TourLogRepository</w:t>
      </w:r>
      <w:proofErr w:type="spellEnd"/>
      <w:r w:rsidR="0001706F">
        <w:rPr>
          <w:lang w:val="en-US"/>
        </w:rPr>
        <w:t xml:space="preserve"> with the corresponding methods for the CRUD operations on the </w:t>
      </w:r>
      <w:proofErr w:type="spellStart"/>
      <w:r w:rsidR="0001706F">
        <w:rPr>
          <w:lang w:val="en-US"/>
        </w:rPr>
        <w:t>db</w:t>
      </w:r>
      <w:proofErr w:type="spellEnd"/>
      <w:r w:rsidR="0001706F">
        <w:rPr>
          <w:lang w:val="en-US"/>
        </w:rPr>
        <w:t xml:space="preserve"> and some getters.</w:t>
      </w:r>
    </w:p>
    <w:p w14:paraId="55DF8902" w14:textId="77777777" w:rsidR="00733B68" w:rsidRDefault="00733B68" w:rsidP="002240B8">
      <w:pPr>
        <w:rPr>
          <w:lang w:val="en-US"/>
        </w:rPr>
      </w:pPr>
    </w:p>
    <w:p w14:paraId="44F2BDFA" w14:textId="77777777" w:rsidR="009A5ABD" w:rsidRDefault="009A5ABD" w:rsidP="002240B8">
      <w:pPr>
        <w:rPr>
          <w:lang w:val="en-US"/>
        </w:rPr>
      </w:pPr>
      <w:r>
        <w:rPr>
          <w:lang w:val="en-US"/>
        </w:rPr>
        <w:t>[logging framework]</w:t>
      </w:r>
    </w:p>
    <w:p w14:paraId="40B4BA9E" w14:textId="464B0ECE" w:rsidR="002B3124" w:rsidRDefault="009A5ABD" w:rsidP="002240B8">
      <w:pPr>
        <w:rPr>
          <w:lang w:val="en-US"/>
        </w:rPr>
      </w:pPr>
      <w:r>
        <w:rPr>
          <w:lang w:val="en-US"/>
        </w:rPr>
        <w:t xml:space="preserve">For logging we use the log4net library. The configuration file is placed in UI Layer with the </w:t>
      </w:r>
      <w:proofErr w:type="spellStart"/>
      <w:r>
        <w:rPr>
          <w:lang w:val="en-US"/>
        </w:rPr>
        <w:t>dbconfig</w:t>
      </w:r>
      <w:proofErr w:type="spellEnd"/>
      <w:r>
        <w:rPr>
          <w:lang w:val="en-US"/>
        </w:rPr>
        <w:t xml:space="preserve">. </w:t>
      </w:r>
      <w:r w:rsidR="00F60259">
        <w:rPr>
          <w:lang w:val="en-US"/>
        </w:rPr>
        <w:t xml:space="preserve">We log </w:t>
      </w:r>
      <w:r w:rsidR="00842454">
        <w:rPr>
          <w:lang w:val="en-US"/>
        </w:rPr>
        <w:t xml:space="preserve">the usual </w:t>
      </w:r>
      <w:proofErr w:type="spellStart"/>
      <w:r w:rsidR="00842454">
        <w:rPr>
          <w:lang w:val="en-US"/>
        </w:rPr>
        <w:t>infos</w:t>
      </w:r>
      <w:proofErr w:type="spellEnd"/>
      <w:r w:rsidR="00842454">
        <w:rPr>
          <w:lang w:val="en-US"/>
        </w:rPr>
        <w:t xml:space="preserve">, errors, warnings, </w:t>
      </w:r>
      <w:proofErr w:type="spellStart"/>
      <w:r w:rsidR="00842454">
        <w:rPr>
          <w:lang w:val="en-US"/>
        </w:rPr>
        <w:t>fatals</w:t>
      </w:r>
      <w:proofErr w:type="spellEnd"/>
      <w:r w:rsidR="00842454">
        <w:rPr>
          <w:lang w:val="en-US"/>
        </w:rPr>
        <w:t xml:space="preserve"> </w:t>
      </w:r>
      <w:r w:rsidR="00F60259">
        <w:rPr>
          <w:lang w:val="en-US"/>
        </w:rPr>
        <w:t>into the console and a log file named Tourplanner.log</w:t>
      </w:r>
      <w:r w:rsidR="00796DF5">
        <w:rPr>
          <w:lang w:val="en-US"/>
        </w:rPr>
        <w:t>.</w:t>
      </w:r>
    </w:p>
    <w:p w14:paraId="55A5C439" w14:textId="77777777" w:rsidR="00842454" w:rsidRDefault="00842454" w:rsidP="002240B8">
      <w:pPr>
        <w:rPr>
          <w:lang w:val="en-US"/>
        </w:rPr>
      </w:pPr>
    </w:p>
    <w:p w14:paraId="51113DF6" w14:textId="1B5745BE" w:rsidR="0015410F" w:rsidRDefault="00842454" w:rsidP="00D419C8">
      <w:pPr>
        <w:spacing w:line="240" w:lineRule="auto"/>
        <w:jc w:val="left"/>
        <w:rPr>
          <w:lang w:val="en-US"/>
        </w:rPr>
      </w:pPr>
      <w:r>
        <w:rPr>
          <w:lang w:val="en-US"/>
        </w:rPr>
        <w:t>[</w:t>
      </w:r>
      <w:r w:rsidR="007D54E9">
        <w:rPr>
          <w:lang w:val="en-US"/>
        </w:rPr>
        <w:t>Report Generation</w:t>
      </w:r>
      <w:r>
        <w:rPr>
          <w:lang w:val="en-US"/>
        </w:rPr>
        <w:t>]</w:t>
      </w:r>
      <w:r w:rsidR="00880897">
        <w:rPr>
          <w:lang w:val="en-US"/>
        </w:rPr>
        <w:br/>
      </w:r>
      <w:r w:rsidR="0015410F">
        <w:rPr>
          <w:lang w:val="en-US"/>
        </w:rPr>
        <w:t xml:space="preserve">For report generation we decided to export into a pdf file using the </w:t>
      </w:r>
      <w:proofErr w:type="spellStart"/>
      <w:r w:rsidR="0015410F">
        <w:rPr>
          <w:lang w:val="en-US"/>
        </w:rPr>
        <w:t>iText</w:t>
      </w:r>
      <w:proofErr w:type="spellEnd"/>
      <w:r w:rsidR="0015410F">
        <w:rPr>
          <w:lang w:val="en-US"/>
        </w:rPr>
        <w:t xml:space="preserve"> 7 library.</w:t>
      </w:r>
    </w:p>
    <w:p w14:paraId="6B652FDB" w14:textId="3F1B6E26" w:rsidR="005D6069" w:rsidRPr="00880897" w:rsidRDefault="005D6069" w:rsidP="000E53E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4860BDD" w14:textId="566E955F" w:rsidR="002B3124" w:rsidRDefault="002B3124" w:rsidP="001B2388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Application Features – UML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</w:t>
      </w:r>
    </w:p>
    <w:p w14:paraId="07CBBC11" w14:textId="5A6E598E" w:rsidR="001B2388" w:rsidRDefault="005D6069" w:rsidP="001B2388">
      <w:pPr>
        <w:rPr>
          <w:lang w:val="en-US"/>
        </w:rPr>
      </w:pPr>
      <w:r>
        <w:rPr>
          <w:noProof/>
        </w:rPr>
        <w:drawing>
          <wp:inline distT="0" distB="0" distL="0" distR="0" wp14:anchorId="2E3ACBD5" wp14:editId="1BEC7C6E">
            <wp:extent cx="4486275" cy="3057525"/>
            <wp:effectExtent l="0" t="0" r="9525" b="9525"/>
            <wp:docPr id="157612034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034" name="Grafik 1" descr="Ein Bild, das Text, Screenshot, Diagramm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68FD" w14:textId="77777777" w:rsidR="001B2388" w:rsidRPr="001B2388" w:rsidRDefault="001B2388" w:rsidP="001B2388">
      <w:pPr>
        <w:rPr>
          <w:lang w:val="en-US"/>
        </w:rPr>
      </w:pPr>
    </w:p>
    <w:p w14:paraId="7B026987" w14:textId="1B54AED1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>UI-flow - Wireframes</w:t>
      </w:r>
    </w:p>
    <w:p w14:paraId="63E7A48A" w14:textId="1FDD1E3B" w:rsidR="00855E65" w:rsidRPr="00855E65" w:rsidRDefault="00855E65" w:rsidP="001B2388">
      <w:pPr>
        <w:rPr>
          <w:lang w:val="en-US"/>
        </w:rPr>
      </w:pPr>
      <w:r w:rsidRPr="00855E65">
        <w:rPr>
          <w:lang w:val="en-US"/>
        </w:rPr>
        <w:t>Can be found in:</w:t>
      </w:r>
    </w:p>
    <w:p w14:paraId="3D9B2359" w14:textId="7D0C8217" w:rsidR="001B2388" w:rsidRDefault="00B70056" w:rsidP="001B2388">
      <w:pPr>
        <w:rPr>
          <w:lang w:val="en-US"/>
        </w:rPr>
      </w:pPr>
      <w:r w:rsidRPr="00B70056">
        <w:rPr>
          <w:b/>
          <w:bCs/>
          <w:lang w:val="en-US"/>
        </w:rPr>
        <w:t>/other Diagrams/</w:t>
      </w:r>
      <w:r w:rsidR="0033578F">
        <w:rPr>
          <w:lang w:val="en-US"/>
        </w:rPr>
        <w:t>Wireframe_UI_Diagram.png</w:t>
      </w:r>
    </w:p>
    <w:p w14:paraId="62DE9B43" w14:textId="77777777" w:rsidR="00631FDA" w:rsidRDefault="00631FDA" w:rsidP="001B2388">
      <w:pPr>
        <w:rPr>
          <w:lang w:val="en-US"/>
        </w:rPr>
      </w:pPr>
    </w:p>
    <w:p w14:paraId="598D897A" w14:textId="7883D540" w:rsidR="001B2388" w:rsidRDefault="001B2388" w:rsidP="001B2388">
      <w:pPr>
        <w:pStyle w:val="berschrift1"/>
        <w:rPr>
          <w:lang w:val="en-US"/>
        </w:rPr>
      </w:pPr>
      <w:r>
        <w:rPr>
          <w:lang w:val="en-US"/>
        </w:rPr>
        <w:t xml:space="preserve">Application Architecture </w:t>
      </w:r>
      <w:r w:rsidR="00A40768">
        <w:rPr>
          <w:lang w:val="en-US"/>
        </w:rPr>
        <w:t>–</w:t>
      </w:r>
      <w:r>
        <w:rPr>
          <w:lang w:val="en-US"/>
        </w:rPr>
        <w:t xml:space="preserve"> UML</w:t>
      </w:r>
    </w:p>
    <w:p w14:paraId="0BBBB5BF" w14:textId="4E85399E" w:rsidR="001F5946" w:rsidRPr="001F5946" w:rsidRDefault="00A40768" w:rsidP="001F5946">
      <w:pPr>
        <w:pStyle w:val="berschrift2"/>
        <w:rPr>
          <w:lang w:val="en-US"/>
        </w:rPr>
      </w:pPr>
      <w:r>
        <w:rPr>
          <w:lang w:val="en-US"/>
        </w:rPr>
        <w:t>Class diagram</w:t>
      </w:r>
    </w:p>
    <w:p w14:paraId="13382F23" w14:textId="2F258A56" w:rsidR="001F5946" w:rsidRDefault="001F5946" w:rsidP="001F5946">
      <w:pPr>
        <w:pStyle w:val="berschrift3"/>
        <w:rPr>
          <w:lang w:val="en-US"/>
        </w:rPr>
      </w:pPr>
      <w:r>
        <w:rPr>
          <w:lang w:val="en-US"/>
        </w:rPr>
        <w:t>UI</w:t>
      </w:r>
    </w:p>
    <w:p w14:paraId="38226C76" w14:textId="4B4AC821" w:rsidR="00DF5A7C" w:rsidRPr="00DF5A7C" w:rsidRDefault="00DF5A7C" w:rsidP="00DF5A7C">
      <w:pPr>
        <w:rPr>
          <w:lang w:val="en-US"/>
        </w:rPr>
      </w:pPr>
      <w:r>
        <w:rPr>
          <w:lang w:val="en-US"/>
        </w:rPr>
        <w:t xml:space="preserve">Can be found in the folder </w:t>
      </w:r>
      <w:r w:rsidRPr="00DF5A7C">
        <w:rPr>
          <w:b/>
          <w:bCs/>
          <w:lang w:val="en-US"/>
        </w:rPr>
        <w:t>/Class diagrams</w:t>
      </w:r>
    </w:p>
    <w:p w14:paraId="1A38C752" w14:textId="1B7717DD" w:rsidR="00D3329C" w:rsidRPr="001800A0" w:rsidRDefault="001F5946" w:rsidP="001F5946">
      <w:pPr>
        <w:pStyle w:val="Listenabsatz"/>
        <w:numPr>
          <w:ilvl w:val="0"/>
          <w:numId w:val="48"/>
        </w:numPr>
        <w:rPr>
          <w:lang w:val="en-US"/>
        </w:rPr>
      </w:pPr>
      <w:r w:rsidRPr="001F5946">
        <w:t>UI_ClassDiagram.png</w:t>
      </w:r>
    </w:p>
    <w:p w14:paraId="12019AE4" w14:textId="69978C8E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DAL_ClassDiagram.png</w:t>
      </w:r>
    </w:p>
    <w:p w14:paraId="4BACEC1D" w14:textId="6E0ABBDB" w:rsidR="001800A0" w:rsidRPr="001800A0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BLL_ClassDiagramm.png</w:t>
      </w:r>
    </w:p>
    <w:p w14:paraId="1D87CD77" w14:textId="08766BC7" w:rsidR="001800A0" w:rsidRPr="001F5946" w:rsidRDefault="001800A0" w:rsidP="001F5946">
      <w:pPr>
        <w:pStyle w:val="Listenabsatz"/>
        <w:numPr>
          <w:ilvl w:val="0"/>
          <w:numId w:val="48"/>
        </w:numPr>
        <w:rPr>
          <w:lang w:val="en-US"/>
        </w:rPr>
      </w:pPr>
      <w:r>
        <w:t>TourplannerModel</w:t>
      </w:r>
      <w:r w:rsidR="00035418">
        <w:t>_ClassDiagram</w:t>
      </w:r>
      <w:r>
        <w:t>.png</w:t>
      </w:r>
    </w:p>
    <w:p w14:paraId="5A193557" w14:textId="15143678" w:rsidR="001F5946" w:rsidRPr="001F5946" w:rsidRDefault="001F5946" w:rsidP="001F5946">
      <w:pPr>
        <w:rPr>
          <w:lang w:val="en-US"/>
        </w:rPr>
      </w:pPr>
    </w:p>
    <w:p w14:paraId="73E2B9FC" w14:textId="0F1DA051" w:rsidR="001F5946" w:rsidRDefault="001F5946">
      <w:pPr>
        <w:spacing w:line="240" w:lineRule="auto"/>
        <w:jc w:val="left"/>
        <w:rPr>
          <w:rFonts w:cs="Arial"/>
          <w:b/>
          <w:bCs/>
          <w:i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33084D24" w14:textId="3B3824A6" w:rsidR="00A40768" w:rsidRDefault="00A40768" w:rsidP="00A40768">
      <w:pPr>
        <w:pStyle w:val="berschrift2"/>
        <w:rPr>
          <w:lang w:val="en-US"/>
        </w:rPr>
      </w:pPr>
      <w:r>
        <w:rPr>
          <w:lang w:val="en-US"/>
        </w:rPr>
        <w:lastRenderedPageBreak/>
        <w:t>Sequence diagram</w:t>
      </w:r>
    </w:p>
    <w:p w14:paraId="7D66E7DE" w14:textId="0CD483DD" w:rsidR="00CA5602" w:rsidRPr="00CA5602" w:rsidRDefault="00CA5602" w:rsidP="00CA5602">
      <w:pPr>
        <w:rPr>
          <w:lang w:val="en-US"/>
        </w:rPr>
      </w:pPr>
      <w:r>
        <w:rPr>
          <w:noProof/>
        </w:rPr>
        <w:drawing>
          <wp:inline distT="0" distB="0" distL="0" distR="0" wp14:anchorId="7C943AEC" wp14:editId="033B1656">
            <wp:extent cx="5819775" cy="3533775"/>
            <wp:effectExtent l="0" t="0" r="9525" b="9525"/>
            <wp:docPr id="196465396" name="Grafik 2" descr="Ein Bild, das Text, Diagramm, Plan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5396" name="Grafik 2" descr="Ein Bild, das Text, Diagramm, Plan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4DAB" w14:textId="0AEA65D3" w:rsidR="00D3329C" w:rsidRDefault="007B56FA" w:rsidP="007B56FA">
      <w:pPr>
        <w:pStyle w:val="berschrift2"/>
        <w:rPr>
          <w:lang w:val="en-US"/>
        </w:rPr>
      </w:pPr>
      <w:r>
        <w:rPr>
          <w:lang w:val="en-US"/>
        </w:rPr>
        <w:t>ER diagram – database</w:t>
      </w:r>
    </w:p>
    <w:p w14:paraId="101E314C" w14:textId="16C24AF7" w:rsidR="007B56FA" w:rsidRPr="007B56FA" w:rsidRDefault="00E8352C" w:rsidP="007B56FA">
      <w:pPr>
        <w:rPr>
          <w:lang w:val="en-US"/>
        </w:rPr>
      </w:pPr>
      <w:r>
        <w:rPr>
          <w:noProof/>
        </w:rPr>
        <w:drawing>
          <wp:inline distT="0" distB="0" distL="0" distR="0" wp14:anchorId="18F1F67C" wp14:editId="74E7D870">
            <wp:extent cx="4867275" cy="3438525"/>
            <wp:effectExtent l="0" t="0" r="9525" b="9525"/>
            <wp:docPr id="2620724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A188" w14:textId="77777777" w:rsidR="00E8352C" w:rsidRDefault="00E8352C">
      <w:pPr>
        <w:spacing w:line="240" w:lineRule="auto"/>
        <w:jc w:val="left"/>
        <w:rPr>
          <w:rFonts w:cs="Arial"/>
          <w:b/>
          <w:bCs/>
          <w:kern w:val="32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1C06DC44" w14:textId="034D5FFA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lastRenderedPageBreak/>
        <w:t>Unit tests</w:t>
      </w:r>
    </w:p>
    <w:p w14:paraId="5B6D8D22" w14:textId="77777777" w:rsidR="007738BE" w:rsidRDefault="00D126A5" w:rsidP="00D126A5">
      <w:pPr>
        <w:jc w:val="left"/>
        <w:rPr>
          <w:lang w:val="en-US"/>
        </w:rPr>
      </w:pPr>
      <w:r>
        <w:rPr>
          <w:lang w:val="en-US"/>
        </w:rPr>
        <w:t xml:space="preserve">We implemented Unit Tests for all of our methods which communicate with the database like </w:t>
      </w:r>
      <w:proofErr w:type="spellStart"/>
      <w:r>
        <w:rPr>
          <w:lang w:val="en-US"/>
        </w:rPr>
        <w:t>AddTour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AddTourLog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EditTour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EditTourLog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GetTourById</w:t>
      </w:r>
      <w:proofErr w:type="spellEnd"/>
      <w:r>
        <w:rPr>
          <w:lang w:val="en-US"/>
        </w:rPr>
        <w:t>, and so on.</w:t>
      </w:r>
      <w:r>
        <w:rPr>
          <w:lang w:val="en-US"/>
        </w:rPr>
        <w:br/>
        <w:t xml:space="preserve">We setup a </w:t>
      </w:r>
      <w:proofErr w:type="spellStart"/>
      <w:r>
        <w:rPr>
          <w:lang w:val="en-US"/>
        </w:rPr>
        <w:t>MockDbContext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MockDb</w:t>
      </w:r>
      <w:proofErr w:type="spellEnd"/>
      <w:r>
        <w:rPr>
          <w:lang w:val="en-US"/>
        </w:rPr>
        <w:t xml:space="preserve"> to efficiently test our methods to work like they are intended too. </w:t>
      </w:r>
      <w:r w:rsidR="00FA4272">
        <w:rPr>
          <w:lang w:val="en-US"/>
        </w:rPr>
        <w:br/>
        <w:t xml:space="preserve">Additionally, we tested the Validator Class in BLL because Input Validation is a serious part which should work correctly. </w:t>
      </w:r>
      <w:r w:rsidR="00FA4272">
        <w:rPr>
          <w:lang w:val="en-US"/>
        </w:rPr>
        <w:br/>
        <w:t xml:space="preserve">To test our Calculations for the Ratings and Child-friendliness we implemented some tests too, since the </w:t>
      </w:r>
      <w:proofErr w:type="spellStart"/>
      <w:r w:rsidR="00FA4272">
        <w:rPr>
          <w:lang w:val="en-US"/>
        </w:rPr>
        <w:t>calculcations</w:t>
      </w:r>
      <w:proofErr w:type="spellEnd"/>
      <w:r w:rsidR="00FA4272">
        <w:rPr>
          <w:lang w:val="en-US"/>
        </w:rPr>
        <w:t xml:space="preserve"> should work correctly since they are a valid information source for users of </w:t>
      </w:r>
      <w:proofErr w:type="spellStart"/>
      <w:r w:rsidR="00FA4272">
        <w:rPr>
          <w:lang w:val="en-US"/>
        </w:rPr>
        <w:t>Tourplanner</w:t>
      </w:r>
      <w:proofErr w:type="spellEnd"/>
      <w:r w:rsidR="00197084">
        <w:rPr>
          <w:lang w:val="en-US"/>
        </w:rPr>
        <w:t>.</w:t>
      </w:r>
    </w:p>
    <w:p w14:paraId="44DBB084" w14:textId="394306ED" w:rsidR="006D16D5" w:rsidRDefault="00FA4272" w:rsidP="00D126A5">
      <w:pPr>
        <w:jc w:val="left"/>
        <w:rPr>
          <w:lang w:val="en-US"/>
        </w:rPr>
      </w:pPr>
      <w:r>
        <w:rPr>
          <w:lang w:val="en-US"/>
        </w:rPr>
        <w:t xml:space="preserve"> </w:t>
      </w:r>
    </w:p>
    <w:p w14:paraId="16860F7F" w14:textId="77777777" w:rsidR="00D126A5" w:rsidRPr="00D3329C" w:rsidRDefault="00D126A5" w:rsidP="00D3329C">
      <w:pPr>
        <w:rPr>
          <w:lang w:val="en-US"/>
        </w:rPr>
      </w:pPr>
    </w:p>
    <w:p w14:paraId="71FED49A" w14:textId="35645B0E" w:rsid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Time plan</w:t>
      </w:r>
    </w:p>
    <w:p w14:paraId="4314EE59" w14:textId="5AC3C9A1" w:rsidR="00ED01D9" w:rsidRPr="00ED01D9" w:rsidRDefault="00ED01D9" w:rsidP="00ED01D9">
      <w:pPr>
        <w:rPr>
          <w:lang w:val="en-US"/>
        </w:rPr>
      </w:pPr>
      <w:r>
        <w:rPr>
          <w:lang w:val="en-US"/>
        </w:rPr>
        <w:t>Müller Oliver</w:t>
      </w:r>
    </w:p>
    <w:tbl>
      <w:tblPr>
        <w:tblStyle w:val="Tabellenraster"/>
        <w:tblW w:w="10881" w:type="dxa"/>
        <w:tblLook w:val="04A0" w:firstRow="1" w:lastRow="0" w:firstColumn="1" w:lastColumn="0" w:noHBand="0" w:noVBand="1"/>
      </w:tblPr>
      <w:tblGrid>
        <w:gridCol w:w="926"/>
        <w:gridCol w:w="522"/>
        <w:gridCol w:w="522"/>
        <w:gridCol w:w="645"/>
        <w:gridCol w:w="645"/>
        <w:gridCol w:w="645"/>
        <w:gridCol w:w="645"/>
        <w:gridCol w:w="645"/>
        <w:gridCol w:w="645"/>
        <w:gridCol w:w="645"/>
        <w:gridCol w:w="645"/>
        <w:gridCol w:w="522"/>
        <w:gridCol w:w="522"/>
        <w:gridCol w:w="522"/>
        <w:gridCol w:w="522"/>
        <w:gridCol w:w="522"/>
        <w:gridCol w:w="645"/>
        <w:gridCol w:w="645"/>
      </w:tblGrid>
      <w:tr w:rsidR="004752F7" w14:paraId="6280C48A" w14:textId="6C4E92DC" w:rsidTr="005139D0">
        <w:tc>
          <w:tcPr>
            <w:tcW w:w="892" w:type="dxa"/>
          </w:tcPr>
          <w:p w14:paraId="7E6C9A16" w14:textId="77777777" w:rsidR="004752F7" w:rsidRDefault="004752F7" w:rsidP="00ED01D9">
            <w:pPr>
              <w:rPr>
                <w:lang w:val="en-US"/>
              </w:rPr>
            </w:pPr>
          </w:p>
        </w:tc>
        <w:tc>
          <w:tcPr>
            <w:tcW w:w="508" w:type="dxa"/>
          </w:tcPr>
          <w:p w14:paraId="66CAE899" w14:textId="3F172D43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07" w:type="dxa"/>
          </w:tcPr>
          <w:p w14:paraId="1459D86D" w14:textId="4BA61F9A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624" w:type="dxa"/>
          </w:tcPr>
          <w:p w14:paraId="0589B933" w14:textId="6174747F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624" w:type="dxa"/>
          </w:tcPr>
          <w:p w14:paraId="195D3A73" w14:textId="2A357FCC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624" w:type="dxa"/>
          </w:tcPr>
          <w:p w14:paraId="7862EDAC" w14:textId="6086B0B2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624" w:type="dxa"/>
          </w:tcPr>
          <w:p w14:paraId="7F2BC158" w14:textId="3D0BB21E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18.6</w:t>
            </w:r>
          </w:p>
        </w:tc>
        <w:tc>
          <w:tcPr>
            <w:tcW w:w="624" w:type="dxa"/>
          </w:tcPr>
          <w:p w14:paraId="276027B8" w14:textId="04BCF81A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624" w:type="dxa"/>
          </w:tcPr>
          <w:p w14:paraId="2EE07CB6" w14:textId="0A02A694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  <w:tc>
          <w:tcPr>
            <w:tcW w:w="624" w:type="dxa"/>
          </w:tcPr>
          <w:p w14:paraId="751D14CD" w14:textId="773046C4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624" w:type="dxa"/>
          </w:tcPr>
          <w:p w14:paraId="77B3EFA2" w14:textId="1217CED5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  <w:tc>
          <w:tcPr>
            <w:tcW w:w="507" w:type="dxa"/>
          </w:tcPr>
          <w:p w14:paraId="1D9A5590" w14:textId="36667E26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507" w:type="dxa"/>
          </w:tcPr>
          <w:p w14:paraId="4CFD2119" w14:textId="1EF07506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507" w:type="dxa"/>
          </w:tcPr>
          <w:p w14:paraId="25EB90AE" w14:textId="09C62440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507" w:type="dxa"/>
          </w:tcPr>
          <w:p w14:paraId="591A1975" w14:textId="11696027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507" w:type="dxa"/>
          </w:tcPr>
          <w:p w14:paraId="594F8AD3" w14:textId="5EA7768F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624" w:type="dxa"/>
          </w:tcPr>
          <w:p w14:paraId="5B8D9B04" w14:textId="597C366C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823" w:type="dxa"/>
          </w:tcPr>
          <w:p w14:paraId="1D64F70A" w14:textId="45B7D34F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11.7</w:t>
            </w:r>
          </w:p>
        </w:tc>
      </w:tr>
      <w:tr w:rsidR="004752F7" w14:paraId="19EB607C" w14:textId="4565EA83" w:rsidTr="005139D0">
        <w:tc>
          <w:tcPr>
            <w:tcW w:w="892" w:type="dxa"/>
          </w:tcPr>
          <w:p w14:paraId="0100C50B" w14:textId="18D4D6D5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508" w:type="dxa"/>
          </w:tcPr>
          <w:p w14:paraId="632CDDA9" w14:textId="433DAF92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507" w:type="dxa"/>
          </w:tcPr>
          <w:p w14:paraId="3ED9FAB3" w14:textId="0CF6FD65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624" w:type="dxa"/>
          </w:tcPr>
          <w:p w14:paraId="02DC60B0" w14:textId="55D09B13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624" w:type="dxa"/>
          </w:tcPr>
          <w:p w14:paraId="6EF8784B" w14:textId="1589A40D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624" w:type="dxa"/>
          </w:tcPr>
          <w:p w14:paraId="1B8851CA" w14:textId="1D977B44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624" w:type="dxa"/>
          </w:tcPr>
          <w:p w14:paraId="7CA281E6" w14:textId="16538D2F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624" w:type="dxa"/>
          </w:tcPr>
          <w:p w14:paraId="1593E17C" w14:textId="4CA54DB2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624" w:type="dxa"/>
          </w:tcPr>
          <w:p w14:paraId="653E0526" w14:textId="0E85F639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624" w:type="dxa"/>
          </w:tcPr>
          <w:p w14:paraId="17586381" w14:textId="78BCB12E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624" w:type="dxa"/>
          </w:tcPr>
          <w:p w14:paraId="34EDFBD2" w14:textId="1B0D02D6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507" w:type="dxa"/>
          </w:tcPr>
          <w:p w14:paraId="290AC88E" w14:textId="4E566498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507" w:type="dxa"/>
          </w:tcPr>
          <w:p w14:paraId="28E2645B" w14:textId="44D135D3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07" w:type="dxa"/>
          </w:tcPr>
          <w:p w14:paraId="1030D253" w14:textId="4AA15B8F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507" w:type="dxa"/>
          </w:tcPr>
          <w:p w14:paraId="3C0176C5" w14:textId="61E389AC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07" w:type="dxa"/>
          </w:tcPr>
          <w:p w14:paraId="1F363B62" w14:textId="6DED084F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624" w:type="dxa"/>
          </w:tcPr>
          <w:p w14:paraId="7E90F3F1" w14:textId="7F84AD9F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823" w:type="dxa"/>
          </w:tcPr>
          <w:p w14:paraId="71E2800C" w14:textId="7D7AA4A1" w:rsidR="004752F7" w:rsidRDefault="004752F7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</w:tbl>
    <w:p w14:paraId="756025EB" w14:textId="55F6E4C3" w:rsidR="00ED01D9" w:rsidRDefault="00017614" w:rsidP="00ED01D9">
      <w:pPr>
        <w:rPr>
          <w:lang w:val="en-US"/>
        </w:rPr>
      </w:pPr>
      <w:r>
        <w:rPr>
          <w:lang w:val="en-US"/>
        </w:rPr>
        <w:t xml:space="preserve">Total: </w:t>
      </w:r>
      <w:r w:rsidR="004752F7">
        <w:rPr>
          <w:lang w:val="en-US"/>
        </w:rPr>
        <w:t>72</w:t>
      </w:r>
      <w:r>
        <w:rPr>
          <w:lang w:val="en-US"/>
        </w:rPr>
        <w:t>h</w:t>
      </w:r>
    </w:p>
    <w:p w14:paraId="2A0A2A08" w14:textId="5C3CDBC0" w:rsidR="00017614" w:rsidRDefault="00017614" w:rsidP="00ED01D9">
      <w:pPr>
        <w:rPr>
          <w:lang w:val="en-US"/>
        </w:rPr>
      </w:pPr>
    </w:p>
    <w:p w14:paraId="3D544D93" w14:textId="0BF01A18" w:rsidR="00ED01D9" w:rsidRPr="00ED01D9" w:rsidRDefault="00ED01D9" w:rsidP="00ED01D9">
      <w:pPr>
        <w:rPr>
          <w:lang w:val="en-US"/>
        </w:rPr>
      </w:pPr>
      <w:proofErr w:type="spellStart"/>
      <w:r>
        <w:rPr>
          <w:lang w:val="en-US"/>
        </w:rPr>
        <w:t>Wiedermann</w:t>
      </w:r>
      <w:proofErr w:type="spellEnd"/>
      <w:r>
        <w:rPr>
          <w:lang w:val="en-US"/>
        </w:rPr>
        <w:t xml:space="preserve"> Gabriel</w:t>
      </w:r>
    </w:p>
    <w:tbl>
      <w:tblPr>
        <w:tblStyle w:val="Tabellenraster"/>
        <w:tblW w:w="10881" w:type="dxa"/>
        <w:tblLayout w:type="fixed"/>
        <w:tblLook w:val="04A0" w:firstRow="1" w:lastRow="0" w:firstColumn="1" w:lastColumn="0" w:noHBand="0" w:noVBand="1"/>
      </w:tblPr>
      <w:tblGrid>
        <w:gridCol w:w="1023"/>
        <w:gridCol w:w="594"/>
        <w:gridCol w:w="594"/>
        <w:gridCol w:w="19"/>
        <w:gridCol w:w="652"/>
        <w:gridCol w:w="667"/>
        <w:gridCol w:w="670"/>
        <w:gridCol w:w="666"/>
        <w:gridCol w:w="670"/>
        <w:gridCol w:w="646"/>
        <w:gridCol w:w="24"/>
        <w:gridCol w:w="667"/>
        <w:gridCol w:w="587"/>
        <w:gridCol w:w="567"/>
        <w:gridCol w:w="567"/>
        <w:gridCol w:w="567"/>
        <w:gridCol w:w="709"/>
        <w:gridCol w:w="709"/>
        <w:gridCol w:w="283"/>
      </w:tblGrid>
      <w:tr w:rsidR="00A86BB6" w14:paraId="1D0488D6" w14:textId="2DDA45B1" w:rsidTr="00A86BB6">
        <w:trPr>
          <w:trHeight w:val="213"/>
        </w:trPr>
        <w:tc>
          <w:tcPr>
            <w:tcW w:w="1023" w:type="dxa"/>
          </w:tcPr>
          <w:p w14:paraId="1A9BD2FA" w14:textId="77777777" w:rsidR="000301BE" w:rsidRDefault="000301BE" w:rsidP="00D3329C">
            <w:pPr>
              <w:rPr>
                <w:lang w:val="en-US"/>
              </w:rPr>
            </w:pPr>
          </w:p>
        </w:tc>
        <w:tc>
          <w:tcPr>
            <w:tcW w:w="594" w:type="dxa"/>
          </w:tcPr>
          <w:p w14:paraId="1D4453C5" w14:textId="597652EE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94" w:type="dxa"/>
          </w:tcPr>
          <w:p w14:paraId="66F9866D" w14:textId="20C42AF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671" w:type="dxa"/>
            <w:gridSpan w:val="2"/>
          </w:tcPr>
          <w:p w14:paraId="0DA6F9FD" w14:textId="2A15471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667" w:type="dxa"/>
          </w:tcPr>
          <w:p w14:paraId="59D11216" w14:textId="54F07D99" w:rsidR="000301BE" w:rsidRDefault="000301BE" w:rsidP="00AF5A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670" w:type="dxa"/>
          </w:tcPr>
          <w:p w14:paraId="44AFB227" w14:textId="35A2AE11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25.6</w:t>
            </w:r>
          </w:p>
        </w:tc>
        <w:tc>
          <w:tcPr>
            <w:tcW w:w="666" w:type="dxa"/>
          </w:tcPr>
          <w:p w14:paraId="23526C0B" w14:textId="0A176E6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26.6</w:t>
            </w:r>
          </w:p>
        </w:tc>
        <w:tc>
          <w:tcPr>
            <w:tcW w:w="670" w:type="dxa"/>
          </w:tcPr>
          <w:p w14:paraId="2C07AEB9" w14:textId="07C39195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646" w:type="dxa"/>
          </w:tcPr>
          <w:p w14:paraId="3DC6C90C" w14:textId="33B6F83E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  <w:tc>
          <w:tcPr>
            <w:tcW w:w="691" w:type="dxa"/>
            <w:gridSpan w:val="2"/>
          </w:tcPr>
          <w:p w14:paraId="0E1BA309" w14:textId="4FA4F5DB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29.6</w:t>
            </w:r>
          </w:p>
        </w:tc>
        <w:tc>
          <w:tcPr>
            <w:tcW w:w="587" w:type="dxa"/>
          </w:tcPr>
          <w:p w14:paraId="554A434B" w14:textId="726FECA8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567" w:type="dxa"/>
          </w:tcPr>
          <w:p w14:paraId="286BD992" w14:textId="49356F3C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567" w:type="dxa"/>
          </w:tcPr>
          <w:p w14:paraId="1601AAA5" w14:textId="5DB43165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567" w:type="dxa"/>
          </w:tcPr>
          <w:p w14:paraId="25B68682" w14:textId="14BC60A7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09" w:type="dxa"/>
          </w:tcPr>
          <w:p w14:paraId="4A50C49C" w14:textId="2CFA347F" w:rsidR="000301BE" w:rsidRDefault="000301BE" w:rsidP="00AF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709" w:type="dxa"/>
          </w:tcPr>
          <w:p w14:paraId="66282747" w14:textId="38ACB14F" w:rsidR="000301BE" w:rsidRDefault="000301BE" w:rsidP="00AF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11.7</w:t>
            </w:r>
          </w:p>
        </w:tc>
        <w:tc>
          <w:tcPr>
            <w:tcW w:w="283" w:type="dxa"/>
          </w:tcPr>
          <w:p w14:paraId="29B06E25" w14:textId="77777777" w:rsidR="000301BE" w:rsidRDefault="000301BE" w:rsidP="00AF5A72">
            <w:pPr>
              <w:jc w:val="center"/>
              <w:rPr>
                <w:lang w:val="en-US"/>
              </w:rPr>
            </w:pPr>
          </w:p>
        </w:tc>
      </w:tr>
      <w:tr w:rsidR="00A86BB6" w14:paraId="11FCF500" w14:textId="318F18F8" w:rsidTr="00A86BB6">
        <w:trPr>
          <w:trHeight w:val="769"/>
        </w:trPr>
        <w:tc>
          <w:tcPr>
            <w:tcW w:w="1023" w:type="dxa"/>
          </w:tcPr>
          <w:p w14:paraId="5202457E" w14:textId="4ECFD19D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worked</w:t>
            </w:r>
          </w:p>
        </w:tc>
        <w:tc>
          <w:tcPr>
            <w:tcW w:w="594" w:type="dxa"/>
          </w:tcPr>
          <w:p w14:paraId="1AF7876F" w14:textId="43301AA6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613" w:type="dxa"/>
            <w:gridSpan w:val="2"/>
          </w:tcPr>
          <w:p w14:paraId="3C30E51D" w14:textId="54F2CA7C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652" w:type="dxa"/>
          </w:tcPr>
          <w:p w14:paraId="3AD26A6B" w14:textId="1C674C0F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667" w:type="dxa"/>
          </w:tcPr>
          <w:p w14:paraId="35495F64" w14:textId="7097D407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670" w:type="dxa"/>
          </w:tcPr>
          <w:p w14:paraId="5ADD54F8" w14:textId="3782A485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666" w:type="dxa"/>
          </w:tcPr>
          <w:p w14:paraId="78119F88" w14:textId="7B348C66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670" w:type="dxa"/>
          </w:tcPr>
          <w:p w14:paraId="572224C2" w14:textId="53EBCB32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</w:tc>
        <w:tc>
          <w:tcPr>
            <w:tcW w:w="670" w:type="dxa"/>
            <w:gridSpan w:val="2"/>
          </w:tcPr>
          <w:p w14:paraId="53E90629" w14:textId="72A9142E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667" w:type="dxa"/>
          </w:tcPr>
          <w:p w14:paraId="2D9E2B03" w14:textId="623D8B67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587" w:type="dxa"/>
          </w:tcPr>
          <w:p w14:paraId="27E4DCF2" w14:textId="311D7BCA" w:rsidR="000301BE" w:rsidRDefault="000301BE" w:rsidP="00B43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567" w:type="dxa"/>
          </w:tcPr>
          <w:p w14:paraId="74E2C517" w14:textId="70C58B49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567" w:type="dxa"/>
          </w:tcPr>
          <w:p w14:paraId="5D507D4D" w14:textId="6BDD742A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567" w:type="dxa"/>
          </w:tcPr>
          <w:p w14:paraId="3546D4A7" w14:textId="0CD1079E" w:rsidR="000301BE" w:rsidRDefault="000301BE" w:rsidP="00633A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709" w:type="dxa"/>
          </w:tcPr>
          <w:p w14:paraId="6CC80C55" w14:textId="11CF11E4" w:rsidR="000301BE" w:rsidRDefault="000301BE" w:rsidP="00AF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</w:t>
            </w:r>
          </w:p>
        </w:tc>
        <w:tc>
          <w:tcPr>
            <w:tcW w:w="709" w:type="dxa"/>
          </w:tcPr>
          <w:p w14:paraId="6CA4B096" w14:textId="583341F6" w:rsidR="000301BE" w:rsidRDefault="00DA7A0A" w:rsidP="00AF5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043146">
              <w:rPr>
                <w:lang w:val="en-US"/>
              </w:rPr>
              <w:t>h</w:t>
            </w:r>
          </w:p>
        </w:tc>
        <w:tc>
          <w:tcPr>
            <w:tcW w:w="283" w:type="dxa"/>
          </w:tcPr>
          <w:p w14:paraId="59BD9EC9" w14:textId="77777777" w:rsidR="000301BE" w:rsidRDefault="000301BE" w:rsidP="00AF5A72">
            <w:pPr>
              <w:jc w:val="center"/>
              <w:rPr>
                <w:lang w:val="en-US"/>
              </w:rPr>
            </w:pPr>
          </w:p>
        </w:tc>
      </w:tr>
    </w:tbl>
    <w:p w14:paraId="129DD131" w14:textId="718DBE04" w:rsidR="00D3329C" w:rsidRDefault="009F01EF" w:rsidP="00D3329C">
      <w:pPr>
        <w:rPr>
          <w:lang w:val="en-US"/>
        </w:rPr>
      </w:pPr>
      <w:r>
        <w:rPr>
          <w:lang w:val="en-US"/>
        </w:rPr>
        <w:t>T</w:t>
      </w:r>
      <w:r w:rsidR="005139D0">
        <w:rPr>
          <w:lang w:val="en-US"/>
        </w:rPr>
        <w:t>otal</w:t>
      </w:r>
      <w:r>
        <w:rPr>
          <w:lang w:val="en-US"/>
        </w:rPr>
        <w:t xml:space="preserve">: </w:t>
      </w:r>
      <w:r w:rsidR="002971D1">
        <w:rPr>
          <w:lang w:val="en-US"/>
        </w:rPr>
        <w:t>80h</w:t>
      </w:r>
    </w:p>
    <w:p w14:paraId="7A4010D4" w14:textId="77777777" w:rsidR="009F01EF" w:rsidRPr="00D3329C" w:rsidRDefault="009F01EF" w:rsidP="00D3329C">
      <w:pPr>
        <w:rPr>
          <w:lang w:val="en-US"/>
        </w:rPr>
      </w:pPr>
    </w:p>
    <w:p w14:paraId="06EEC839" w14:textId="6617FEC6" w:rsidR="00A40768" w:rsidRPr="00A40768" w:rsidRDefault="00A40768" w:rsidP="00A40768">
      <w:pPr>
        <w:pStyle w:val="berschrift1"/>
        <w:rPr>
          <w:lang w:val="en-US"/>
        </w:rPr>
      </w:pPr>
      <w:r>
        <w:rPr>
          <w:lang w:val="en-US"/>
        </w:rPr>
        <w:t>Git History</w:t>
      </w:r>
    </w:p>
    <w:sectPr w:rsidR="00A40768" w:rsidRPr="00A40768" w:rsidSect="001F5946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1731" w14:textId="77777777" w:rsidR="004A63F3" w:rsidRDefault="004A63F3">
      <w:r>
        <w:separator/>
      </w:r>
    </w:p>
  </w:endnote>
  <w:endnote w:type="continuationSeparator" w:id="0">
    <w:p w14:paraId="047CBB73" w14:textId="77777777" w:rsidR="004A63F3" w:rsidRDefault="004A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0698" w14:textId="77777777" w:rsidR="004A63F3" w:rsidRDefault="004A63F3">
      <w:r>
        <w:separator/>
      </w:r>
    </w:p>
  </w:footnote>
  <w:footnote w:type="continuationSeparator" w:id="0">
    <w:p w14:paraId="1895090A" w14:textId="77777777" w:rsidR="004A63F3" w:rsidRDefault="004A6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A13FB51" wp14:editId="05E48E3F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3583A"/>
    <w:multiLevelType w:val="hybridMultilevel"/>
    <w:tmpl w:val="71C881C2"/>
    <w:lvl w:ilvl="0" w:tplc="368E52D0">
      <w:numFmt w:val="bullet"/>
      <w:lvlText w:val=""/>
      <w:lvlJc w:val="left"/>
      <w:pPr>
        <w:ind w:left="936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414728">
    <w:abstractNumId w:val="29"/>
  </w:num>
  <w:num w:numId="2" w16cid:durableId="1538084508">
    <w:abstractNumId w:val="10"/>
  </w:num>
  <w:num w:numId="3" w16cid:durableId="292518385">
    <w:abstractNumId w:val="31"/>
  </w:num>
  <w:num w:numId="4" w16cid:durableId="1289895052">
    <w:abstractNumId w:val="15"/>
  </w:num>
  <w:num w:numId="5" w16cid:durableId="146871035">
    <w:abstractNumId w:val="20"/>
  </w:num>
  <w:num w:numId="6" w16cid:durableId="2110615033">
    <w:abstractNumId w:val="31"/>
  </w:num>
  <w:num w:numId="7" w16cid:durableId="1425609799">
    <w:abstractNumId w:val="11"/>
  </w:num>
  <w:num w:numId="8" w16cid:durableId="137382216">
    <w:abstractNumId w:val="19"/>
  </w:num>
  <w:num w:numId="9" w16cid:durableId="1404793223">
    <w:abstractNumId w:val="21"/>
  </w:num>
  <w:num w:numId="10" w16cid:durableId="1130392308">
    <w:abstractNumId w:val="23"/>
  </w:num>
  <w:num w:numId="11" w16cid:durableId="1722555287">
    <w:abstractNumId w:val="30"/>
  </w:num>
  <w:num w:numId="12" w16cid:durableId="1811316400">
    <w:abstractNumId w:val="16"/>
  </w:num>
  <w:num w:numId="13" w16cid:durableId="1997100035">
    <w:abstractNumId w:val="8"/>
  </w:num>
  <w:num w:numId="14" w16cid:durableId="1987782858">
    <w:abstractNumId w:val="4"/>
  </w:num>
  <w:num w:numId="15" w16cid:durableId="1034230550">
    <w:abstractNumId w:val="23"/>
  </w:num>
  <w:num w:numId="16" w16cid:durableId="1274438680">
    <w:abstractNumId w:val="23"/>
  </w:num>
  <w:num w:numId="17" w16cid:durableId="323121792">
    <w:abstractNumId w:val="23"/>
  </w:num>
  <w:num w:numId="18" w16cid:durableId="959073619">
    <w:abstractNumId w:val="23"/>
  </w:num>
  <w:num w:numId="19" w16cid:durableId="931667032">
    <w:abstractNumId w:val="23"/>
  </w:num>
  <w:num w:numId="20" w16cid:durableId="111363121">
    <w:abstractNumId w:val="5"/>
  </w:num>
  <w:num w:numId="21" w16cid:durableId="1825194437">
    <w:abstractNumId w:val="2"/>
  </w:num>
  <w:num w:numId="22" w16cid:durableId="1509950921">
    <w:abstractNumId w:val="24"/>
  </w:num>
  <w:num w:numId="23" w16cid:durableId="684748703">
    <w:abstractNumId w:val="18"/>
  </w:num>
  <w:num w:numId="24" w16cid:durableId="317806084">
    <w:abstractNumId w:val="3"/>
  </w:num>
  <w:num w:numId="25" w16cid:durableId="1826705644">
    <w:abstractNumId w:val="28"/>
  </w:num>
  <w:num w:numId="26" w16cid:durableId="325326408">
    <w:abstractNumId w:val="22"/>
  </w:num>
  <w:num w:numId="27" w16cid:durableId="1469287">
    <w:abstractNumId w:val="33"/>
  </w:num>
  <w:num w:numId="28" w16cid:durableId="606235128">
    <w:abstractNumId w:val="26"/>
  </w:num>
  <w:num w:numId="29" w16cid:durableId="1962179784">
    <w:abstractNumId w:val="17"/>
  </w:num>
  <w:num w:numId="30" w16cid:durableId="167211037">
    <w:abstractNumId w:val="31"/>
  </w:num>
  <w:num w:numId="31" w16cid:durableId="683944137">
    <w:abstractNumId w:val="31"/>
  </w:num>
  <w:num w:numId="32" w16cid:durableId="126507949">
    <w:abstractNumId w:val="23"/>
  </w:num>
  <w:num w:numId="33" w16cid:durableId="504973862">
    <w:abstractNumId w:val="31"/>
  </w:num>
  <w:num w:numId="34" w16cid:durableId="1077284994">
    <w:abstractNumId w:val="32"/>
  </w:num>
  <w:num w:numId="35" w16cid:durableId="1240947821">
    <w:abstractNumId w:val="6"/>
  </w:num>
  <w:num w:numId="36" w16cid:durableId="1093282161">
    <w:abstractNumId w:val="9"/>
  </w:num>
  <w:num w:numId="37" w16cid:durableId="946809341">
    <w:abstractNumId w:val="23"/>
  </w:num>
  <w:num w:numId="38" w16cid:durableId="1982349581">
    <w:abstractNumId w:val="1"/>
  </w:num>
  <w:num w:numId="39" w16cid:durableId="1717243122">
    <w:abstractNumId w:val="27"/>
  </w:num>
  <w:num w:numId="40" w16cid:durableId="1118109740">
    <w:abstractNumId w:val="25"/>
  </w:num>
  <w:num w:numId="41" w16cid:durableId="577598155">
    <w:abstractNumId w:val="0"/>
  </w:num>
  <w:num w:numId="42" w16cid:durableId="1907186981">
    <w:abstractNumId w:val="31"/>
  </w:num>
  <w:num w:numId="43" w16cid:durableId="43528082">
    <w:abstractNumId w:val="31"/>
  </w:num>
  <w:num w:numId="44" w16cid:durableId="428349944">
    <w:abstractNumId w:val="31"/>
  </w:num>
  <w:num w:numId="45" w16cid:durableId="1951012353">
    <w:abstractNumId w:val="7"/>
  </w:num>
  <w:num w:numId="46" w16cid:durableId="299382006">
    <w:abstractNumId w:val="12"/>
  </w:num>
  <w:num w:numId="47" w16cid:durableId="1427312458">
    <w:abstractNumId w:val="14"/>
  </w:num>
  <w:num w:numId="48" w16cid:durableId="172440761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1706F"/>
    <w:rsid w:val="00017614"/>
    <w:rsid w:val="00020518"/>
    <w:rsid w:val="00023542"/>
    <w:rsid w:val="00023A34"/>
    <w:rsid w:val="00023CD1"/>
    <w:rsid w:val="000301BE"/>
    <w:rsid w:val="00030583"/>
    <w:rsid w:val="00035418"/>
    <w:rsid w:val="00040B57"/>
    <w:rsid w:val="00043146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A644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E53EF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0DDB"/>
    <w:rsid w:val="00127E41"/>
    <w:rsid w:val="00131E67"/>
    <w:rsid w:val="00134F78"/>
    <w:rsid w:val="0013564E"/>
    <w:rsid w:val="0013661C"/>
    <w:rsid w:val="00140F38"/>
    <w:rsid w:val="0014613B"/>
    <w:rsid w:val="00146F06"/>
    <w:rsid w:val="0015268E"/>
    <w:rsid w:val="0015311E"/>
    <w:rsid w:val="0015410F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00A0"/>
    <w:rsid w:val="00182ABB"/>
    <w:rsid w:val="00184185"/>
    <w:rsid w:val="00184FDD"/>
    <w:rsid w:val="00186E0B"/>
    <w:rsid w:val="00191661"/>
    <w:rsid w:val="00195CE9"/>
    <w:rsid w:val="00196DAC"/>
    <w:rsid w:val="00197084"/>
    <w:rsid w:val="00197D57"/>
    <w:rsid w:val="001A1408"/>
    <w:rsid w:val="001A20F1"/>
    <w:rsid w:val="001A2DFE"/>
    <w:rsid w:val="001A4255"/>
    <w:rsid w:val="001A49E4"/>
    <w:rsid w:val="001A4FA7"/>
    <w:rsid w:val="001A70FC"/>
    <w:rsid w:val="001A7236"/>
    <w:rsid w:val="001A79AB"/>
    <w:rsid w:val="001B0FAE"/>
    <w:rsid w:val="001B2388"/>
    <w:rsid w:val="001B2F8F"/>
    <w:rsid w:val="001B68E4"/>
    <w:rsid w:val="001C08E2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1F5946"/>
    <w:rsid w:val="00217801"/>
    <w:rsid w:val="002179DC"/>
    <w:rsid w:val="002210DC"/>
    <w:rsid w:val="00222756"/>
    <w:rsid w:val="002240B8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21F7"/>
    <w:rsid w:val="00286ABB"/>
    <w:rsid w:val="00290BC9"/>
    <w:rsid w:val="002971D1"/>
    <w:rsid w:val="0029789E"/>
    <w:rsid w:val="002A3115"/>
    <w:rsid w:val="002A5E8F"/>
    <w:rsid w:val="002A6358"/>
    <w:rsid w:val="002B0061"/>
    <w:rsid w:val="002B3124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3BC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578F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0681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3446A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752F7"/>
    <w:rsid w:val="00480C45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A63F3"/>
    <w:rsid w:val="004B121A"/>
    <w:rsid w:val="004B1880"/>
    <w:rsid w:val="004B5152"/>
    <w:rsid w:val="004C61B4"/>
    <w:rsid w:val="004D080A"/>
    <w:rsid w:val="004D5E69"/>
    <w:rsid w:val="004D6F36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4F781B"/>
    <w:rsid w:val="00501AD8"/>
    <w:rsid w:val="005050A8"/>
    <w:rsid w:val="00512945"/>
    <w:rsid w:val="005139D0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D6069"/>
    <w:rsid w:val="005D6512"/>
    <w:rsid w:val="005E2631"/>
    <w:rsid w:val="005E5A61"/>
    <w:rsid w:val="005F6A0D"/>
    <w:rsid w:val="00600F11"/>
    <w:rsid w:val="00603024"/>
    <w:rsid w:val="00603FE6"/>
    <w:rsid w:val="00612451"/>
    <w:rsid w:val="0061327B"/>
    <w:rsid w:val="0061376E"/>
    <w:rsid w:val="00613C5B"/>
    <w:rsid w:val="00631FDA"/>
    <w:rsid w:val="00632CA9"/>
    <w:rsid w:val="00633A61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48AA"/>
    <w:rsid w:val="006A67A7"/>
    <w:rsid w:val="006B1DBE"/>
    <w:rsid w:val="006C1358"/>
    <w:rsid w:val="006C669E"/>
    <w:rsid w:val="006C7A39"/>
    <w:rsid w:val="006D16D5"/>
    <w:rsid w:val="006E2BD3"/>
    <w:rsid w:val="006E5015"/>
    <w:rsid w:val="006E5627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07FD7"/>
    <w:rsid w:val="00714FBE"/>
    <w:rsid w:val="007153E6"/>
    <w:rsid w:val="00716E70"/>
    <w:rsid w:val="007170E6"/>
    <w:rsid w:val="00721334"/>
    <w:rsid w:val="00722B92"/>
    <w:rsid w:val="00733B68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738BE"/>
    <w:rsid w:val="00782680"/>
    <w:rsid w:val="00786FD4"/>
    <w:rsid w:val="0079341A"/>
    <w:rsid w:val="007943EA"/>
    <w:rsid w:val="00796DF5"/>
    <w:rsid w:val="00797658"/>
    <w:rsid w:val="00797794"/>
    <w:rsid w:val="00797BBC"/>
    <w:rsid w:val="007A0DA5"/>
    <w:rsid w:val="007A79B1"/>
    <w:rsid w:val="007B53A8"/>
    <w:rsid w:val="007B56FA"/>
    <w:rsid w:val="007B781E"/>
    <w:rsid w:val="007C0955"/>
    <w:rsid w:val="007C1524"/>
    <w:rsid w:val="007C331E"/>
    <w:rsid w:val="007C4247"/>
    <w:rsid w:val="007D250D"/>
    <w:rsid w:val="007D4845"/>
    <w:rsid w:val="007D5214"/>
    <w:rsid w:val="007D53E5"/>
    <w:rsid w:val="007D54E9"/>
    <w:rsid w:val="007E370E"/>
    <w:rsid w:val="007E4587"/>
    <w:rsid w:val="007E475E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2454"/>
    <w:rsid w:val="00844484"/>
    <w:rsid w:val="00851280"/>
    <w:rsid w:val="00854ED1"/>
    <w:rsid w:val="00854FEF"/>
    <w:rsid w:val="00855E65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0897"/>
    <w:rsid w:val="0088212B"/>
    <w:rsid w:val="00885789"/>
    <w:rsid w:val="008904F2"/>
    <w:rsid w:val="008957D0"/>
    <w:rsid w:val="008A3104"/>
    <w:rsid w:val="008B39DE"/>
    <w:rsid w:val="008B3FFE"/>
    <w:rsid w:val="008B6A18"/>
    <w:rsid w:val="008B7685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095A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1136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5AB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01EF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163C"/>
    <w:rsid w:val="00A12893"/>
    <w:rsid w:val="00A12E05"/>
    <w:rsid w:val="00A145A2"/>
    <w:rsid w:val="00A15988"/>
    <w:rsid w:val="00A323A4"/>
    <w:rsid w:val="00A342BE"/>
    <w:rsid w:val="00A40768"/>
    <w:rsid w:val="00A44210"/>
    <w:rsid w:val="00A45F03"/>
    <w:rsid w:val="00A46790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6BB6"/>
    <w:rsid w:val="00A871C2"/>
    <w:rsid w:val="00A92E6D"/>
    <w:rsid w:val="00AB7C8D"/>
    <w:rsid w:val="00AC00C9"/>
    <w:rsid w:val="00AC25A6"/>
    <w:rsid w:val="00AC25FD"/>
    <w:rsid w:val="00AD7E73"/>
    <w:rsid w:val="00AD7F2F"/>
    <w:rsid w:val="00AD7F4A"/>
    <w:rsid w:val="00AE0819"/>
    <w:rsid w:val="00AE5D12"/>
    <w:rsid w:val="00AF000F"/>
    <w:rsid w:val="00AF5A72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3905"/>
    <w:rsid w:val="00B4525F"/>
    <w:rsid w:val="00B4590F"/>
    <w:rsid w:val="00B4665E"/>
    <w:rsid w:val="00B4711A"/>
    <w:rsid w:val="00B575C8"/>
    <w:rsid w:val="00B62949"/>
    <w:rsid w:val="00B6619B"/>
    <w:rsid w:val="00B70056"/>
    <w:rsid w:val="00B726A4"/>
    <w:rsid w:val="00B7501C"/>
    <w:rsid w:val="00B7694B"/>
    <w:rsid w:val="00B86C2F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5602"/>
    <w:rsid w:val="00CA66B5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26A5"/>
    <w:rsid w:val="00D1280D"/>
    <w:rsid w:val="00D16807"/>
    <w:rsid w:val="00D21EBA"/>
    <w:rsid w:val="00D3329C"/>
    <w:rsid w:val="00D34C85"/>
    <w:rsid w:val="00D36DD3"/>
    <w:rsid w:val="00D416AA"/>
    <w:rsid w:val="00D419C8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77BB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956B3"/>
    <w:rsid w:val="00DA05B3"/>
    <w:rsid w:val="00DA2052"/>
    <w:rsid w:val="00DA52C0"/>
    <w:rsid w:val="00DA5553"/>
    <w:rsid w:val="00DA5FB3"/>
    <w:rsid w:val="00DA6527"/>
    <w:rsid w:val="00DA7A0A"/>
    <w:rsid w:val="00DB3411"/>
    <w:rsid w:val="00DC5E71"/>
    <w:rsid w:val="00DD3008"/>
    <w:rsid w:val="00DD7E7A"/>
    <w:rsid w:val="00DE06AE"/>
    <w:rsid w:val="00DE2176"/>
    <w:rsid w:val="00DE4E74"/>
    <w:rsid w:val="00DE54D7"/>
    <w:rsid w:val="00DE5DCE"/>
    <w:rsid w:val="00DF0AF7"/>
    <w:rsid w:val="00DF158E"/>
    <w:rsid w:val="00DF26C2"/>
    <w:rsid w:val="00DF5A7C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6639"/>
    <w:rsid w:val="00E36A9A"/>
    <w:rsid w:val="00E4442E"/>
    <w:rsid w:val="00E45CD4"/>
    <w:rsid w:val="00E504AE"/>
    <w:rsid w:val="00E50F92"/>
    <w:rsid w:val="00E53558"/>
    <w:rsid w:val="00E55E07"/>
    <w:rsid w:val="00E56B31"/>
    <w:rsid w:val="00E623B1"/>
    <w:rsid w:val="00E6476F"/>
    <w:rsid w:val="00E74A3F"/>
    <w:rsid w:val="00E813F6"/>
    <w:rsid w:val="00E8352C"/>
    <w:rsid w:val="00E835C6"/>
    <w:rsid w:val="00E84D82"/>
    <w:rsid w:val="00E86C9E"/>
    <w:rsid w:val="00E905E1"/>
    <w:rsid w:val="00E93434"/>
    <w:rsid w:val="00E964E5"/>
    <w:rsid w:val="00EA08A6"/>
    <w:rsid w:val="00EA5D3A"/>
    <w:rsid w:val="00EA6628"/>
    <w:rsid w:val="00EB051F"/>
    <w:rsid w:val="00EB3EC0"/>
    <w:rsid w:val="00EC0C1D"/>
    <w:rsid w:val="00EC2BD0"/>
    <w:rsid w:val="00EC46AB"/>
    <w:rsid w:val="00EC7A2F"/>
    <w:rsid w:val="00ED01D9"/>
    <w:rsid w:val="00ED1F4B"/>
    <w:rsid w:val="00ED33E1"/>
    <w:rsid w:val="00ED6BBD"/>
    <w:rsid w:val="00EE2AD7"/>
    <w:rsid w:val="00EF465D"/>
    <w:rsid w:val="00EF679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0259"/>
    <w:rsid w:val="00F64041"/>
    <w:rsid w:val="00F705BB"/>
    <w:rsid w:val="00F744BA"/>
    <w:rsid w:val="00F75F25"/>
    <w:rsid w:val="00F84A93"/>
    <w:rsid w:val="00F874E4"/>
    <w:rsid w:val="00FA4272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0AAA"/>
    <w:rsid w:val="00FD0F65"/>
    <w:rsid w:val="00FD428A"/>
    <w:rsid w:val="00FD6DC1"/>
    <w:rsid w:val="00FE13E1"/>
    <w:rsid w:val="00FE5917"/>
    <w:rsid w:val="00FE7026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autoRedefine/>
    <w:unhideWhenUsed/>
    <w:qFormat/>
    <w:rsid w:val="00B86C2F"/>
    <w:pPr>
      <w:spacing w:after="20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paragraph" w:styleId="Listenabsatz">
    <w:name w:val="List Paragraph"/>
    <w:basedOn w:val="Standard"/>
    <w:uiPriority w:val="34"/>
    <w:qFormat/>
    <w:rsid w:val="001F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003CCA"/>
    <w:rsid w:val="00137DCA"/>
    <w:rsid w:val="00187380"/>
    <w:rsid w:val="002F0951"/>
    <w:rsid w:val="00422A7F"/>
    <w:rsid w:val="00557C04"/>
    <w:rsid w:val="006E4721"/>
    <w:rsid w:val="007C7C45"/>
    <w:rsid w:val="00992954"/>
    <w:rsid w:val="009D564F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CF6ED29D-2829-4F01-92E9-EA02771A7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BBD41-7A30-43C0-A3EC-81132E2367D6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5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Tourplanner</vt:lpstr>
    </vt:vector>
  </TitlesOfParts>
  <Company>Technikum Wien</Company>
  <LinksUpToDate>false</LinksUpToDate>
  <CharactersWithSpaces>3823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Project documentation</dc:subject>
  <dc:creator>Titel Vorname Name, Titel</dc:creator>
  <cp:keywords/>
  <cp:lastModifiedBy>Oliver Müller</cp:lastModifiedBy>
  <cp:revision>82</cp:revision>
  <cp:lastPrinted>2022-01-28T21:25:00Z</cp:lastPrinted>
  <dcterms:created xsi:type="dcterms:W3CDTF">2023-03-15T11:42:00Z</dcterms:created>
  <dcterms:modified xsi:type="dcterms:W3CDTF">2023-07-12T09:54:00Z</dcterms:modified>
</cp:coreProperties>
</file>